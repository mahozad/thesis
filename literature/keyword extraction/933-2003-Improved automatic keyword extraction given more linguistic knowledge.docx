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F4B3" w14:textId="7DE05B30" w:rsidR="00B847C8" w:rsidRDefault="00590E85" w:rsidP="00791B64">
      <w:pPr>
        <w:pStyle w:val="1stPar"/>
        <w:spacing w:before="120"/>
      </w:pPr>
      <w:r>
        <w:rPr>
          <w:rtl/>
        </w:rPr>
        <w:t>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خلاصه‌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فشرده هستن.</w:t>
      </w:r>
      <w:r w:rsidR="00A47774">
        <w:rPr>
          <w:rFonts w:hint="cs"/>
          <w:rtl/>
        </w:rPr>
        <w:t xml:space="preserve"> هدف کلمات کلیدی اینه که سند مورد نظر رو توضیح بدن. </w:t>
      </w:r>
      <w:r w:rsidR="006E1439">
        <w:rPr>
          <w:rFonts w:hint="cs"/>
          <w:rtl/>
        </w:rPr>
        <w:t xml:space="preserve">این </w:t>
      </w:r>
      <w:r>
        <w:rPr>
          <w:rtl/>
        </w:rPr>
        <w:t>مقاله ه</w:t>
      </w:r>
      <w:r w:rsidR="006E1439">
        <w:rPr>
          <w:rFonts w:hint="cs"/>
          <w:rtl/>
        </w:rPr>
        <w:t>دف</w:t>
      </w:r>
      <w:r>
        <w:rPr>
          <w:rtl/>
        </w:rPr>
        <w:t>ش استخراج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متن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چک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هست.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مقاله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خواد</w:t>
      </w:r>
      <w:proofErr w:type="spellEnd"/>
      <w:r>
        <w:rPr>
          <w:rtl/>
        </w:rPr>
        <w:t xml:space="preserve"> که به جا</w:t>
      </w:r>
      <w:r>
        <w:rPr>
          <w:rFonts w:hint="cs"/>
          <w:rtl/>
        </w:rPr>
        <w:t>ی</w:t>
      </w:r>
      <w:r>
        <w:rPr>
          <w:rtl/>
        </w:rPr>
        <w:t xml:space="preserve"> اتکا</w:t>
      </w:r>
      <w:r>
        <w:rPr>
          <w:rFonts w:hint="cs"/>
          <w:rtl/>
        </w:rPr>
        <w:t>ی</w:t>
      </w:r>
      <w:r>
        <w:rPr>
          <w:rtl/>
        </w:rPr>
        <w:t xml:space="preserve"> صرف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آمار</w:t>
      </w:r>
      <w:r>
        <w:rPr>
          <w:rFonts w:hint="cs"/>
          <w:rtl/>
        </w:rPr>
        <w:t>ی</w:t>
      </w:r>
      <w:r>
        <w:rPr>
          <w:rtl/>
        </w:rPr>
        <w:t xml:space="preserve"> مثل تعداد تکرار کلمات، از دانش زبان</w:t>
      </w:r>
      <w:r>
        <w:rPr>
          <w:rFonts w:hint="cs"/>
          <w:rtl/>
        </w:rPr>
        <w:t>ی</w:t>
      </w:r>
      <w:r>
        <w:rPr>
          <w:rtl/>
        </w:rPr>
        <w:t xml:space="preserve"> هم استفاده کنه تا دقت رو بالا ببره.</w:t>
      </w:r>
      <w:r w:rsidR="00791B64">
        <w:t xml:space="preserve"> </w:t>
      </w:r>
      <w:r w:rsidR="00B847C8">
        <w:rPr>
          <w:rFonts w:hint="cs"/>
          <w:rtl/>
        </w:rPr>
        <w:t xml:space="preserve">یادگیری ماشینی که مقاله استفاده کرده، </w:t>
      </w:r>
      <w:r w:rsidR="00B847C8">
        <w:t>supervised</w:t>
      </w:r>
      <w:r w:rsidR="00B847C8">
        <w:rPr>
          <w:rFonts w:hint="cs"/>
          <w:rtl/>
        </w:rPr>
        <w:t xml:space="preserve"> هست.</w:t>
      </w:r>
    </w:p>
    <w:p w14:paraId="0E43B40B" w14:textId="5D04AC5F" w:rsidR="00022592" w:rsidRDefault="00590E85" w:rsidP="00AA148D">
      <w:pPr>
        <w:pStyle w:val="2ndPar"/>
        <w:rPr>
          <w:rFonts w:hint="cs"/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حوزه‌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مربوط به استخراج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terminology extraction</w:t>
      </w:r>
      <w:r>
        <w:rPr>
          <w:rtl/>
        </w:rPr>
        <w:t xml:space="preserve"> هست (که در اون تمام کلمات</w:t>
      </w:r>
      <w:r>
        <w:rPr>
          <w:rFonts w:hint="cs"/>
          <w:rtl/>
        </w:rPr>
        <w:t>ی</w:t>
      </w:r>
      <w:r>
        <w:rPr>
          <w:rtl/>
        </w:rPr>
        <w:t xml:space="preserve"> از متن که مشخص </w:t>
      </w:r>
      <w:proofErr w:type="spellStart"/>
      <w:r>
        <w:rPr>
          <w:rtl/>
        </w:rPr>
        <w:t>کننده‌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موضوع واحد هستن، استخراج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proofErr w:type="spellEnd"/>
      <w:r>
        <w:rPr>
          <w:rtl/>
        </w:rPr>
        <w:t>).</w:t>
      </w:r>
      <w:r w:rsidR="00BB7D86">
        <w:rPr>
          <w:rFonts w:hint="cs"/>
          <w:rtl/>
        </w:rPr>
        <w:t xml:space="preserve"> کلمات کلیدی که به اصطلاح به صورت </w:t>
      </w:r>
      <w:r w:rsidR="00BB7D86">
        <w:t>uncontrolled</w:t>
      </w:r>
      <w:r w:rsidR="00BB7D86">
        <w:rPr>
          <w:rFonts w:hint="cs"/>
          <w:rtl/>
        </w:rPr>
        <w:t xml:space="preserve"> انتخاب </w:t>
      </w:r>
      <w:proofErr w:type="spellStart"/>
      <w:r w:rsidR="00BB7D86">
        <w:rPr>
          <w:rFonts w:hint="cs"/>
          <w:rtl/>
        </w:rPr>
        <w:t>می‌شن</w:t>
      </w:r>
      <w:proofErr w:type="spellEnd"/>
      <w:r w:rsidR="00BB7D86">
        <w:rPr>
          <w:rFonts w:hint="cs"/>
          <w:rtl/>
        </w:rPr>
        <w:t xml:space="preserve"> </w:t>
      </w:r>
      <w:proofErr w:type="spellStart"/>
      <w:r w:rsidR="00BB7D86">
        <w:rPr>
          <w:rFonts w:hint="cs"/>
          <w:rtl/>
        </w:rPr>
        <w:t>معنیش</w:t>
      </w:r>
      <w:proofErr w:type="spellEnd"/>
      <w:r w:rsidR="00BB7D86">
        <w:rPr>
          <w:rFonts w:hint="cs"/>
          <w:rtl/>
        </w:rPr>
        <w:t xml:space="preserve"> اینه که اون </w:t>
      </w:r>
      <w:proofErr w:type="spellStart"/>
      <w:r w:rsidR="00BB7D86">
        <w:rPr>
          <w:rFonts w:hint="cs"/>
          <w:rtl/>
        </w:rPr>
        <w:t>کلمه‌ی</w:t>
      </w:r>
      <w:proofErr w:type="spellEnd"/>
      <w:r w:rsidR="00BB7D86">
        <w:rPr>
          <w:rFonts w:hint="cs"/>
          <w:rtl/>
        </w:rPr>
        <w:t xml:space="preserve"> کلیدی آزادانه </w:t>
      </w:r>
      <w:proofErr w:type="spellStart"/>
      <w:r w:rsidR="00BB7D86">
        <w:rPr>
          <w:rFonts w:hint="cs"/>
          <w:rtl/>
        </w:rPr>
        <w:t>می‌تونه</w:t>
      </w:r>
      <w:proofErr w:type="spellEnd"/>
      <w:r w:rsidR="00BB7D86">
        <w:rPr>
          <w:rFonts w:hint="cs"/>
          <w:rtl/>
        </w:rPr>
        <w:t xml:space="preserve"> هر نوع </w:t>
      </w:r>
      <w:proofErr w:type="spellStart"/>
      <w:r w:rsidR="00BB7D86">
        <w:rPr>
          <w:rFonts w:hint="cs"/>
          <w:rtl/>
        </w:rPr>
        <w:t>کلمه‌ای</w:t>
      </w:r>
      <w:proofErr w:type="spellEnd"/>
      <w:r w:rsidR="00BB7D86">
        <w:rPr>
          <w:rFonts w:hint="cs"/>
          <w:rtl/>
        </w:rPr>
        <w:t xml:space="preserve"> باشه ولی اگه به صورت </w:t>
      </w:r>
      <w:r w:rsidR="00BB7D86">
        <w:t>controlled</w:t>
      </w:r>
      <w:r w:rsidR="00BB7D86">
        <w:rPr>
          <w:rFonts w:hint="cs"/>
          <w:rtl/>
        </w:rPr>
        <w:t xml:space="preserve"> انتخاب بشه یعنی این که از بین یک سری کلمات از قبل مشخص شده باید انتخاب بشه.</w:t>
      </w:r>
    </w:p>
    <w:p w14:paraId="67396D51" w14:textId="77777777" w:rsidR="00A47774" w:rsidRDefault="00A47774" w:rsidP="00A47774">
      <w:pPr>
        <w:pStyle w:val="1stPar"/>
        <w:rPr>
          <w:rtl/>
        </w:rPr>
      </w:pPr>
    </w:p>
    <w:p w14:paraId="67D05FBE" w14:textId="6C1E7347" w:rsidR="00A47774" w:rsidRDefault="00A47774" w:rsidP="00A47774">
      <w:pPr>
        <w:pStyle w:val="1stPar"/>
        <w:rPr>
          <w:rtl/>
        </w:rPr>
      </w:pPr>
      <w:r>
        <w:rPr>
          <w:rFonts w:hint="cs"/>
          <w:rtl/>
        </w:rPr>
        <w:t>پیشنهادات و کارهای آینده:</w:t>
      </w:r>
    </w:p>
    <w:p w14:paraId="5B4E41A4" w14:textId="00D48562" w:rsidR="00A47774" w:rsidRPr="000C7BAE" w:rsidRDefault="00FA7ED5" w:rsidP="00A47774">
      <w:pPr>
        <w:pStyle w:val="1stPar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تولید (</w:t>
      </w:r>
      <w:r>
        <w:t>generate</w:t>
      </w:r>
      <w:r>
        <w:rPr>
          <w:rFonts w:hint="cs"/>
          <w:rtl/>
        </w:rPr>
        <w:t>) کلمات کلیدی به جای استخراج (</w:t>
      </w:r>
      <w:r>
        <w:t>extract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آن‌ها</w:t>
      </w:r>
      <w:proofErr w:type="spellEnd"/>
    </w:p>
    <w:sectPr w:rsidR="00A47774" w:rsidRPr="000C7BAE" w:rsidSect="00022592">
      <w:headerReference w:type="default" r:id="rId8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9BB2F" w14:textId="77777777" w:rsidR="009A64CB" w:rsidRDefault="009A64CB" w:rsidP="000C7BAE">
      <w:pPr>
        <w:spacing w:after="0" w:line="240" w:lineRule="auto"/>
      </w:pPr>
      <w:r>
        <w:separator/>
      </w:r>
    </w:p>
  </w:endnote>
  <w:endnote w:type="continuationSeparator" w:id="0">
    <w:p w14:paraId="57EFA196" w14:textId="77777777" w:rsidR="009A64CB" w:rsidRDefault="009A64CB" w:rsidP="000C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BB4BC" w14:textId="77777777" w:rsidR="009A64CB" w:rsidRDefault="009A64CB" w:rsidP="000C7BAE">
      <w:pPr>
        <w:spacing w:after="0" w:line="240" w:lineRule="auto"/>
      </w:pPr>
      <w:r>
        <w:separator/>
      </w:r>
    </w:p>
  </w:footnote>
  <w:footnote w:type="continuationSeparator" w:id="0">
    <w:p w14:paraId="3F2DAB1B" w14:textId="77777777" w:rsidR="009A64CB" w:rsidRDefault="009A64CB" w:rsidP="000C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C240" w14:textId="77777777" w:rsidR="00022592" w:rsidRPr="002C44D2" w:rsidRDefault="00022592" w:rsidP="008528DC">
    <w:pPr>
      <w:pStyle w:val="Header-static-text"/>
      <w:spacing w:after="40"/>
      <w:rPr>
        <w:color w:val="auto"/>
        <w:rtl/>
      </w:rPr>
    </w:pPr>
    <w:r w:rsidRPr="002C44D2">
      <w:rPr>
        <w:rFonts w:hint="cs"/>
        <w:color w:val="auto"/>
        <w:rtl/>
      </w:rPr>
      <w:t>خلاصه مقاله</w:t>
    </w:r>
  </w:p>
  <w:p w14:paraId="4F84E89E" w14:textId="50ADEEBE" w:rsidR="00022592" w:rsidRPr="002C44D2" w:rsidRDefault="00590E85" w:rsidP="00590E85">
    <w:pPr>
      <w:pStyle w:val="Header"/>
      <w:bidi/>
      <w:jc w:val="center"/>
      <w:rPr>
        <w:rFonts w:ascii="Sahel" w:hAnsi="Sahel" w:cs="Sahel"/>
        <w:lang w:bidi="fa-IR"/>
      </w:rPr>
    </w:pPr>
    <w:r w:rsidRPr="00590E85">
      <w:rPr>
        <w:rStyle w:val="Header-titleChar"/>
        <w:color w:val="auto"/>
        <w:sz w:val="22"/>
        <w:szCs w:val="22"/>
      </w:rPr>
      <w:t>Improved automatic keyword extraction given more linguistic knowledge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7C73"/>
    <w:multiLevelType w:val="hybridMultilevel"/>
    <w:tmpl w:val="473E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D1B26"/>
    <w:multiLevelType w:val="hybridMultilevel"/>
    <w:tmpl w:val="7DCCA34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85"/>
    <w:rsid w:val="00022592"/>
    <w:rsid w:val="00085959"/>
    <w:rsid w:val="000C7BAE"/>
    <w:rsid w:val="000D3299"/>
    <w:rsid w:val="000E5316"/>
    <w:rsid w:val="00167A72"/>
    <w:rsid w:val="002C44D2"/>
    <w:rsid w:val="004761CC"/>
    <w:rsid w:val="004B3158"/>
    <w:rsid w:val="005362E3"/>
    <w:rsid w:val="00554B4B"/>
    <w:rsid w:val="00590E85"/>
    <w:rsid w:val="00594864"/>
    <w:rsid w:val="005A7492"/>
    <w:rsid w:val="00641CB1"/>
    <w:rsid w:val="00641E9F"/>
    <w:rsid w:val="006662EF"/>
    <w:rsid w:val="006A7CCF"/>
    <w:rsid w:val="006E1439"/>
    <w:rsid w:val="007768B0"/>
    <w:rsid w:val="00791B64"/>
    <w:rsid w:val="008528DC"/>
    <w:rsid w:val="009406A2"/>
    <w:rsid w:val="009A64CB"/>
    <w:rsid w:val="009C51ED"/>
    <w:rsid w:val="00A47774"/>
    <w:rsid w:val="00AA148D"/>
    <w:rsid w:val="00B63C90"/>
    <w:rsid w:val="00B84129"/>
    <w:rsid w:val="00B847C8"/>
    <w:rsid w:val="00B97797"/>
    <w:rsid w:val="00BB7D86"/>
    <w:rsid w:val="00E27E2D"/>
    <w:rsid w:val="00E34069"/>
    <w:rsid w:val="00F35AA3"/>
    <w:rsid w:val="00FA7ED5"/>
    <w:rsid w:val="00FC758A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2BA4C"/>
  <w15:chartTrackingRefBased/>
  <w15:docId w15:val="{18540567-C21A-4E17-B035-832702CA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B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BAE"/>
  </w:style>
  <w:style w:type="paragraph" w:styleId="Footer">
    <w:name w:val="footer"/>
    <w:basedOn w:val="Normal"/>
    <w:link w:val="FooterChar"/>
    <w:uiPriority w:val="99"/>
    <w:unhideWhenUsed/>
    <w:rsid w:val="000C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BAE"/>
  </w:style>
  <w:style w:type="paragraph" w:customStyle="1" w:styleId="Header-static-text">
    <w:name w:val="Header-static-text"/>
    <w:basedOn w:val="Header"/>
    <w:link w:val="Header-static-textChar"/>
    <w:qFormat/>
    <w:rsid w:val="00022592"/>
    <w:pPr>
      <w:bidi/>
      <w:jc w:val="center"/>
    </w:pPr>
    <w:rPr>
      <w:rFonts w:ascii="Sahel" w:hAnsi="Sahel" w:cs="Sahel"/>
      <w:color w:val="808080"/>
      <w:sz w:val="24"/>
      <w:szCs w:val="24"/>
      <w:lang w:bidi="fa-IR"/>
    </w:rPr>
  </w:style>
  <w:style w:type="paragraph" w:customStyle="1" w:styleId="Header-title">
    <w:name w:val="Header-title"/>
    <w:basedOn w:val="Header"/>
    <w:link w:val="Header-titleChar"/>
    <w:qFormat/>
    <w:rsid w:val="00022592"/>
    <w:pPr>
      <w:bidi/>
      <w:jc w:val="center"/>
    </w:pPr>
    <w:rPr>
      <w:rFonts w:ascii="Sahel" w:hAnsi="Sahel" w:cs="Sahel"/>
      <w:color w:val="979797"/>
      <w:sz w:val="24"/>
      <w:szCs w:val="24"/>
      <w:lang w:bidi="fa-IR"/>
    </w:rPr>
  </w:style>
  <w:style w:type="character" w:customStyle="1" w:styleId="Header-static-textChar">
    <w:name w:val="Header-static-text Char"/>
    <w:basedOn w:val="HeaderChar"/>
    <w:link w:val="Header-static-text"/>
    <w:rsid w:val="00022592"/>
    <w:rPr>
      <w:rFonts w:ascii="Sahel" w:hAnsi="Sahel" w:cs="Sahel"/>
      <w:color w:val="808080"/>
      <w:sz w:val="24"/>
      <w:szCs w:val="24"/>
      <w:lang w:bidi="fa-IR"/>
    </w:rPr>
  </w:style>
  <w:style w:type="paragraph" w:customStyle="1" w:styleId="1stPar">
    <w:name w:val="1st Par"/>
    <w:basedOn w:val="Normal"/>
    <w:link w:val="1stParChar"/>
    <w:qFormat/>
    <w:rsid w:val="006662EF"/>
    <w:pPr>
      <w:bidi/>
      <w:spacing w:after="120"/>
      <w:jc w:val="both"/>
    </w:pPr>
    <w:rPr>
      <w:rFonts w:ascii="Vazir" w:hAnsi="Vazir" w:cs="Vazir"/>
      <w:sz w:val="20"/>
      <w:szCs w:val="20"/>
      <w:lang w:bidi="fa-IR"/>
    </w:rPr>
  </w:style>
  <w:style w:type="character" w:customStyle="1" w:styleId="Header-titleChar">
    <w:name w:val="Header-title Char"/>
    <w:basedOn w:val="HeaderChar"/>
    <w:link w:val="Header-title"/>
    <w:rsid w:val="00022592"/>
    <w:rPr>
      <w:rFonts w:ascii="Sahel" w:hAnsi="Sahel" w:cs="Sahel"/>
      <w:color w:val="979797"/>
      <w:sz w:val="24"/>
      <w:szCs w:val="24"/>
      <w:lang w:bidi="fa-IR"/>
    </w:rPr>
  </w:style>
  <w:style w:type="paragraph" w:customStyle="1" w:styleId="2ndPar">
    <w:name w:val="2nd Par"/>
    <w:basedOn w:val="1stPar"/>
    <w:link w:val="2ndParChar"/>
    <w:qFormat/>
    <w:rsid w:val="006662EF"/>
    <w:pPr>
      <w:ind w:firstLine="432"/>
    </w:pPr>
  </w:style>
  <w:style w:type="character" w:customStyle="1" w:styleId="1stParChar">
    <w:name w:val="1st Par Char"/>
    <w:basedOn w:val="DefaultParagraphFont"/>
    <w:link w:val="1stPar"/>
    <w:rsid w:val="006662EF"/>
    <w:rPr>
      <w:rFonts w:ascii="Vazir" w:hAnsi="Vazir" w:cs="Vazir"/>
      <w:sz w:val="20"/>
      <w:szCs w:val="20"/>
      <w:lang w:bidi="fa-IR"/>
    </w:rPr>
  </w:style>
  <w:style w:type="character" w:customStyle="1" w:styleId="2ndParChar">
    <w:name w:val="2nd Par Char"/>
    <w:basedOn w:val="1stParChar"/>
    <w:link w:val="2ndPar"/>
    <w:rsid w:val="006662EF"/>
    <w:rPr>
      <w:rFonts w:ascii="Vazir" w:hAnsi="Vazir" w:cs="Vazir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01-Master\Thesis\paper\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B85CB8-7424-4519-8176-69E2963F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template.dotx</Template>
  <TotalTime>34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/>
  <dc:creator>Mahdi Hosseinzadeh</dc:creator>
  <cp:keywords/>
  <dc:description/>
  <cp:lastModifiedBy>Mahdi Hosseinzadeh</cp:lastModifiedBy>
  <cp:revision>8</cp:revision>
  <dcterms:created xsi:type="dcterms:W3CDTF">2020-09-28T11:31:00Z</dcterms:created>
  <dcterms:modified xsi:type="dcterms:W3CDTF">2020-09-29T08:47:00Z</dcterms:modified>
</cp:coreProperties>
</file>