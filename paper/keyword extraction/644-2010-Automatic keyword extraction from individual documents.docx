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DA789" w14:textId="77777777" w:rsidR="00022592" w:rsidRPr="000C7BAE" w:rsidRDefault="00022592" w:rsidP="002C44D2">
      <w:pPr>
        <w:pStyle w:val="1stPar"/>
        <w:spacing w:before="120"/>
        <w:rPr>
          <w:rtl/>
        </w:rPr>
      </w:pPr>
    </w:p>
    <w:sectPr w:rsidR="00022592" w:rsidRPr="000C7BAE" w:rsidSect="00022592">
      <w:head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3E5CC" w14:textId="77777777" w:rsidR="00E46CB6" w:rsidRDefault="00E46CB6" w:rsidP="000C7BAE">
      <w:pPr>
        <w:spacing w:after="0" w:line="240" w:lineRule="auto"/>
      </w:pPr>
      <w:r>
        <w:separator/>
      </w:r>
    </w:p>
  </w:endnote>
  <w:endnote w:type="continuationSeparator" w:id="0">
    <w:p w14:paraId="127058E5" w14:textId="77777777" w:rsidR="00E46CB6" w:rsidRDefault="00E46CB6" w:rsidP="000C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30D76" w14:textId="77777777" w:rsidR="00E46CB6" w:rsidRDefault="00E46CB6" w:rsidP="000C7BAE">
      <w:pPr>
        <w:spacing w:after="0" w:line="240" w:lineRule="auto"/>
      </w:pPr>
      <w:r>
        <w:separator/>
      </w:r>
    </w:p>
  </w:footnote>
  <w:footnote w:type="continuationSeparator" w:id="0">
    <w:p w14:paraId="6F6DE9B2" w14:textId="77777777" w:rsidR="00E46CB6" w:rsidRDefault="00E46CB6" w:rsidP="000C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C2231" w14:textId="77777777" w:rsidR="003B3B11" w:rsidRDefault="00022592" w:rsidP="003B3B11">
    <w:pPr>
      <w:pStyle w:val="Header-static-text"/>
      <w:spacing w:after="40"/>
      <w:rPr>
        <w:color w:val="auto"/>
      </w:rPr>
    </w:pPr>
    <w:r w:rsidRPr="002C44D2">
      <w:rPr>
        <w:rFonts w:hint="cs"/>
        <w:color w:val="auto"/>
        <w:rtl/>
      </w:rPr>
      <w:t>خلاصه مقاله</w:t>
    </w:r>
  </w:p>
  <w:p w14:paraId="661CC007" w14:textId="0EE6B50B" w:rsidR="00022592" w:rsidRPr="003B3B11" w:rsidRDefault="003B3B11" w:rsidP="003B3B11">
    <w:pPr>
      <w:pStyle w:val="Header-static-text"/>
    </w:pPr>
    <w:r w:rsidRPr="003B3B11">
      <w:rPr>
        <w:rStyle w:val="Header-titleChar"/>
        <w:color w:val="auto"/>
        <w:sz w:val="22"/>
        <w:szCs w:val="22"/>
      </w:rPr>
      <w:t>Automatic keyword extraction from individual documents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11"/>
    <w:rsid w:val="00022592"/>
    <w:rsid w:val="00085959"/>
    <w:rsid w:val="000C7BAE"/>
    <w:rsid w:val="000E5316"/>
    <w:rsid w:val="00167A72"/>
    <w:rsid w:val="002C44D2"/>
    <w:rsid w:val="003B3B11"/>
    <w:rsid w:val="004761CC"/>
    <w:rsid w:val="004B3158"/>
    <w:rsid w:val="005362E3"/>
    <w:rsid w:val="00554B4B"/>
    <w:rsid w:val="00594864"/>
    <w:rsid w:val="005A7492"/>
    <w:rsid w:val="00641CB1"/>
    <w:rsid w:val="00641E9F"/>
    <w:rsid w:val="006662EF"/>
    <w:rsid w:val="006A7CCF"/>
    <w:rsid w:val="007768B0"/>
    <w:rsid w:val="008528DC"/>
    <w:rsid w:val="009406A2"/>
    <w:rsid w:val="009C51ED"/>
    <w:rsid w:val="00B63C90"/>
    <w:rsid w:val="00B84129"/>
    <w:rsid w:val="00B97797"/>
    <w:rsid w:val="00E27E2D"/>
    <w:rsid w:val="00E46CB6"/>
    <w:rsid w:val="00F35AA3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90269"/>
  <w15:chartTrackingRefBased/>
  <w15:docId w15:val="{81F5277A-E4D1-4158-B85E-60C87743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B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BAE"/>
  </w:style>
  <w:style w:type="paragraph" w:styleId="Footer">
    <w:name w:val="footer"/>
    <w:basedOn w:val="Normal"/>
    <w:link w:val="FooterChar"/>
    <w:uiPriority w:val="99"/>
    <w:unhideWhenUsed/>
    <w:rsid w:val="000C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BAE"/>
  </w:style>
  <w:style w:type="paragraph" w:customStyle="1" w:styleId="Header-static-text">
    <w:name w:val="Header-static-text"/>
    <w:basedOn w:val="Header"/>
    <w:link w:val="Header-static-textChar"/>
    <w:qFormat/>
    <w:rsid w:val="00022592"/>
    <w:pPr>
      <w:bidi/>
      <w:jc w:val="center"/>
    </w:pPr>
    <w:rPr>
      <w:rFonts w:ascii="Sahel" w:hAnsi="Sahel" w:cs="Sahel"/>
      <w:color w:val="808080"/>
      <w:sz w:val="24"/>
      <w:szCs w:val="24"/>
      <w:lang w:bidi="fa-IR"/>
    </w:rPr>
  </w:style>
  <w:style w:type="paragraph" w:customStyle="1" w:styleId="Header-title">
    <w:name w:val="Header-title"/>
    <w:basedOn w:val="Header"/>
    <w:link w:val="Header-titleChar"/>
    <w:qFormat/>
    <w:rsid w:val="00022592"/>
    <w:pPr>
      <w:bidi/>
      <w:jc w:val="center"/>
    </w:pPr>
    <w:rPr>
      <w:rFonts w:ascii="Sahel" w:hAnsi="Sahel" w:cs="Sahel"/>
      <w:color w:val="979797"/>
      <w:sz w:val="24"/>
      <w:szCs w:val="24"/>
      <w:lang w:bidi="fa-IR"/>
    </w:rPr>
  </w:style>
  <w:style w:type="character" w:customStyle="1" w:styleId="Header-static-textChar">
    <w:name w:val="Header-static-text Char"/>
    <w:basedOn w:val="HeaderChar"/>
    <w:link w:val="Header-static-text"/>
    <w:rsid w:val="00022592"/>
    <w:rPr>
      <w:rFonts w:ascii="Sahel" w:hAnsi="Sahel" w:cs="Sahel"/>
      <w:color w:val="808080"/>
      <w:sz w:val="24"/>
      <w:szCs w:val="24"/>
      <w:lang w:bidi="fa-IR"/>
    </w:rPr>
  </w:style>
  <w:style w:type="paragraph" w:customStyle="1" w:styleId="1stPar">
    <w:name w:val="1st Par"/>
    <w:basedOn w:val="Normal"/>
    <w:link w:val="1stParChar"/>
    <w:qFormat/>
    <w:rsid w:val="006662EF"/>
    <w:pPr>
      <w:bidi/>
      <w:spacing w:after="120"/>
      <w:jc w:val="both"/>
    </w:pPr>
    <w:rPr>
      <w:rFonts w:ascii="Vazir" w:hAnsi="Vazir" w:cs="Vazir"/>
      <w:sz w:val="20"/>
      <w:szCs w:val="20"/>
      <w:lang w:bidi="fa-IR"/>
    </w:rPr>
  </w:style>
  <w:style w:type="character" w:customStyle="1" w:styleId="Header-titleChar">
    <w:name w:val="Header-title Char"/>
    <w:basedOn w:val="HeaderChar"/>
    <w:link w:val="Header-title"/>
    <w:rsid w:val="00022592"/>
    <w:rPr>
      <w:rFonts w:ascii="Sahel" w:hAnsi="Sahel" w:cs="Sahel"/>
      <w:color w:val="979797"/>
      <w:sz w:val="24"/>
      <w:szCs w:val="24"/>
      <w:lang w:bidi="fa-IR"/>
    </w:rPr>
  </w:style>
  <w:style w:type="paragraph" w:customStyle="1" w:styleId="2ndPar">
    <w:name w:val="2nd Par"/>
    <w:basedOn w:val="1stPar"/>
    <w:link w:val="2ndParChar"/>
    <w:qFormat/>
    <w:rsid w:val="006662EF"/>
    <w:pPr>
      <w:ind w:firstLine="432"/>
    </w:pPr>
  </w:style>
  <w:style w:type="character" w:customStyle="1" w:styleId="1stParChar">
    <w:name w:val="1st Par Char"/>
    <w:basedOn w:val="DefaultParagraphFont"/>
    <w:link w:val="1stPar"/>
    <w:rsid w:val="006662EF"/>
    <w:rPr>
      <w:rFonts w:ascii="Vazir" w:hAnsi="Vazir" w:cs="Vazir"/>
      <w:sz w:val="20"/>
      <w:szCs w:val="20"/>
      <w:lang w:bidi="fa-IR"/>
    </w:rPr>
  </w:style>
  <w:style w:type="character" w:customStyle="1" w:styleId="2ndParChar">
    <w:name w:val="2nd Par Char"/>
    <w:basedOn w:val="1stParChar"/>
    <w:link w:val="2ndPar"/>
    <w:rsid w:val="006662EF"/>
    <w:rPr>
      <w:rFonts w:ascii="Vazir" w:hAnsi="Vazir" w:cs="Vazir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01-Master\Thesis\paper\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B85CB8-7424-4519-8176-69E2963F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/>
  <dc:creator>Mahdi Hosseinzadeh</dc:creator>
  <cp:keywords/>
  <dc:description/>
  <cp:lastModifiedBy>Mahdi Hosseinzadeh</cp:lastModifiedBy>
  <cp:revision>1</cp:revision>
  <dcterms:created xsi:type="dcterms:W3CDTF">2020-09-29T07:57:00Z</dcterms:created>
  <dcterms:modified xsi:type="dcterms:W3CDTF">2020-09-29T07:58:00Z</dcterms:modified>
</cp:coreProperties>
</file>